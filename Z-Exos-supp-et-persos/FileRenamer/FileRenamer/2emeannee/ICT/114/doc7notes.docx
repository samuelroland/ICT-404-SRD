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DED0" w14:textId="1EAACA07" w:rsidR="009B7489" w:rsidRDefault="00940B3F">
      <w:r>
        <w:t>Slaut c doc 1111</w:t>
      </w:r>
      <w:r w:rsidR="00887182">
        <w:t xml:space="preserve"> </w:t>
      </w:r>
      <w:r w:rsidR="00836D0B">
        <w:t>asdf</w:t>
      </w:r>
      <w:bookmarkStart w:id="0" w:name="_GoBack"/>
      <w:bookmarkEnd w:id="0"/>
    </w:p>
    <w:sectPr w:rsidR="009B74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9745E" w14:textId="77777777" w:rsidR="003840AF" w:rsidRDefault="003840AF" w:rsidP="009B7489">
      <w:pPr>
        <w:spacing w:after="0" w:line="240" w:lineRule="auto"/>
      </w:pPr>
      <w:r>
        <w:separator/>
      </w:r>
    </w:p>
  </w:endnote>
  <w:endnote w:type="continuationSeparator" w:id="0">
    <w:p w14:paraId="5C926BB1" w14:textId="77777777" w:rsidR="003840AF" w:rsidRDefault="003840AF" w:rsidP="009B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8D945" w14:textId="77777777" w:rsidR="00BC6A8C" w:rsidRDefault="00BC6A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3B55" w14:textId="77777777" w:rsidR="009B7489" w:rsidRDefault="00CD6A53">
    <w:pPr>
      <w:pStyle w:val="Pieddepage"/>
    </w:pPr>
    <w:r>
      <w:t>CPNV, 2eme année</w:t>
    </w:r>
    <w:r w:rsidR="009B7489">
      <w:tab/>
    </w:r>
    <w:r w:rsidR="009B7489">
      <w:tab/>
    </w:r>
    <w:r w:rsidR="00BC6A8C">
      <w:t xml:space="preserve">Auteur : </w:t>
    </w:r>
    <w:r w:rsidR="009B7489">
      <w:t>Samuel Roland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6D39F" w14:textId="77777777" w:rsidR="00BC6A8C" w:rsidRDefault="00BC6A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FA923" w14:textId="77777777" w:rsidR="003840AF" w:rsidRDefault="003840AF" w:rsidP="009B7489">
      <w:pPr>
        <w:spacing w:after="0" w:line="240" w:lineRule="auto"/>
      </w:pPr>
      <w:r>
        <w:separator/>
      </w:r>
    </w:p>
  </w:footnote>
  <w:footnote w:type="continuationSeparator" w:id="0">
    <w:p w14:paraId="6A6107E4" w14:textId="77777777" w:rsidR="003840AF" w:rsidRDefault="003840AF" w:rsidP="009B7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D4B0F" w14:textId="77777777" w:rsidR="00BC6A8C" w:rsidRDefault="00BC6A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F1246" w14:textId="77777777" w:rsidR="009B7489" w:rsidRDefault="00DB197E">
    <w:pPr>
      <w:pStyle w:val="En-tte"/>
    </w:pPr>
    <w:r>
      <w:t xml:space="preserve">Trimestre 5, </w:t>
    </w:r>
    <w:r w:rsidR="009B7489">
      <w:t>Semaine </w:t>
    </w:r>
    <w:r>
      <w:t>1</w:t>
    </w:r>
    <w:r w:rsidR="009B7489">
      <w:tab/>
      <w:t>Notes</w:t>
    </w:r>
    <w:r w:rsidR="009B7489">
      <w:tab/>
      <w:t>Date</w:t>
    </w:r>
    <w:r w:rsidR="00644AAD">
      <w:t xml:space="preserve"> création</w:t>
    </w:r>
    <w:r w:rsidR="009B7489">
      <w:t> :</w:t>
    </w:r>
    <w:r w:rsidR="00644AAD">
      <w:t xml:space="preserve"> </w:t>
    </w:r>
    <w:r w:rsidR="00644AAD">
      <w:fldChar w:fldCharType="begin"/>
    </w:r>
    <w:r w:rsidR="00644AAD">
      <w:instrText xml:space="preserve"> CREATEDATE  \@ "dddd, d MMMM yyyy"  \* MERGEFORMAT </w:instrText>
    </w:r>
    <w:r w:rsidR="00644AAD">
      <w:fldChar w:fldCharType="separate"/>
    </w:r>
    <w:r w:rsidR="00887182">
      <w:rPr>
        <w:noProof/>
      </w:rPr>
      <w:t>lundi, 5 août 2019</w:t>
    </w:r>
    <w:r w:rsidR="00644AA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B702" w14:textId="77777777" w:rsidR="00BC6A8C" w:rsidRDefault="00BC6A8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2"/>
    <w:rsid w:val="000656F6"/>
    <w:rsid w:val="000E52BC"/>
    <w:rsid w:val="003840AF"/>
    <w:rsid w:val="00393D33"/>
    <w:rsid w:val="00644AAD"/>
    <w:rsid w:val="006A3AE5"/>
    <w:rsid w:val="00836D0B"/>
    <w:rsid w:val="00887182"/>
    <w:rsid w:val="008D0E49"/>
    <w:rsid w:val="008E1616"/>
    <w:rsid w:val="00940B3F"/>
    <w:rsid w:val="009B7489"/>
    <w:rsid w:val="00B97841"/>
    <w:rsid w:val="00BC6A8C"/>
    <w:rsid w:val="00CD6A53"/>
    <w:rsid w:val="00DB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94B2"/>
  <w15:chartTrackingRefBased/>
  <w15:docId w15:val="{ECAD62EF-849E-4CCB-837E-6BF9D24A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7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489"/>
  </w:style>
  <w:style w:type="paragraph" w:styleId="Pieddepage">
    <w:name w:val="footer"/>
    <w:basedOn w:val="Normal"/>
    <w:link w:val="PieddepageCar"/>
    <w:uiPriority w:val="99"/>
    <w:unhideWhenUsed/>
    <w:rsid w:val="009B7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489"/>
  </w:style>
  <w:style w:type="character" w:styleId="Textedelespacerserv">
    <w:name w:val="Placeholder Text"/>
    <w:basedOn w:val="Policepardfaut"/>
    <w:uiPriority w:val="99"/>
    <w:semiHidden/>
    <w:rsid w:val="009B7489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9B7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74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Samuel_01\Documents\TEMP\test%20mod&#232;le%20notes%20cours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7D96F-4ED2-46B1-8646-5DAFF249E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modèle notes cours.dotm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asdfasdfsadf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asdfasdfsadf</dc:title>
  <dc:subject/>
  <dc:creator>Samuel</dc:creator>
  <cp:keywords/>
  <dc:description/>
  <cp:lastModifiedBy>Samuel Roland</cp:lastModifiedBy>
  <cp:revision>3</cp:revision>
  <dcterms:created xsi:type="dcterms:W3CDTF">2019-08-05T13:13:00Z</dcterms:created>
  <dcterms:modified xsi:type="dcterms:W3CDTF">2019-12-08T20:40:00Z</dcterms:modified>
</cp:coreProperties>
</file>