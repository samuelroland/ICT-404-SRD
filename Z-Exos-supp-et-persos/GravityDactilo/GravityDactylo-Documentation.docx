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6632A4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Gravity Dactylo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F94F10" w:rsidP="004F521F">
      <w:pPr>
        <w:jc w:val="center"/>
      </w:pPr>
      <w:r>
        <w:rPr>
          <w:noProof/>
        </w:rPr>
        <w:drawing>
          <wp:inline distT="0" distB="0" distL="0" distR="0">
            <wp:extent cx="5353050" cy="31090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69" cy="31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94F10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Roland Samuel</w:t>
                            </w:r>
                          </w:p>
                          <w:p w:rsidR="00F94F10" w:rsidRPr="005F424E" w:rsidRDefault="005F424E" w:rsidP="00ED50C4">
                            <w:pPr>
                              <w:pStyle w:val="Help"/>
                              <w:rPr>
                                <w:lang w:val="fr-CH"/>
                              </w:rPr>
                            </w:pPr>
                            <w:hyperlink r:id="rId10" w:history="1">
                              <w:r w:rsidRPr="002C5B9B">
                                <w:rPr>
                                  <w:rStyle w:val="Lienhypertexte"/>
                                  <w:lang w:val="fr-CH"/>
                                </w:rPr>
                                <w:t>Samuel.</w:t>
                              </w:r>
                              <w:r w:rsidRPr="002C5B9B">
                                <w:rPr>
                                  <w:rStyle w:val="Lienhypertexte"/>
                                </w:rPr>
                                <w:t>roland@cpnv.ch</w:t>
                              </w:r>
                            </w:hyperlink>
                            <w: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94F10" w:rsidP="00ED50C4">
                      <w:pPr>
                        <w:pStyle w:val="Help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Roland Samuel</w:t>
                      </w:r>
                    </w:p>
                    <w:p w:rsidR="00F94F10" w:rsidRPr="005F424E" w:rsidRDefault="005F424E" w:rsidP="00ED50C4">
                      <w:pPr>
                        <w:pStyle w:val="Help"/>
                        <w:rPr>
                          <w:lang w:val="fr-CH"/>
                        </w:rPr>
                      </w:pPr>
                      <w:hyperlink r:id="rId11" w:history="1">
                        <w:r w:rsidRPr="002C5B9B">
                          <w:rPr>
                            <w:rStyle w:val="Lienhypertexte"/>
                            <w:lang w:val="fr-CH"/>
                          </w:rPr>
                          <w:t>Samuel.</w:t>
                        </w:r>
                        <w:r w:rsidRPr="002C5B9B">
                          <w:rPr>
                            <w:rStyle w:val="Lienhypertexte"/>
                          </w:rPr>
                          <w:t>roland@cpnv.ch</w:t>
                        </w:r>
                      </w:hyperlink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5F424E" w:rsidP="00ED50C4">
                            <w:pPr>
                              <w:pStyle w:val="Help"/>
                              <w:jc w:val="center"/>
                            </w:pPr>
                            <w:r>
                              <w:t>S</w:t>
                            </w:r>
                            <w:r w:rsidR="00394531">
                              <w:t>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Pr="005F424E" w:rsidRDefault="003D4A61" w:rsidP="00ED50C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t>10.06.2019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5F424E" w:rsidP="00ED50C4">
                      <w:pPr>
                        <w:pStyle w:val="Help"/>
                        <w:jc w:val="center"/>
                      </w:pPr>
                      <w:r>
                        <w:t>S</w:t>
                      </w:r>
                      <w:r w:rsidR="00394531">
                        <w:t>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Pr="005F424E" w:rsidRDefault="003D4A61" w:rsidP="00ED50C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t>10.06.2019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6632A4">
          <w:rPr>
            <w:webHidden/>
          </w:rPr>
          <w:t>2</w:t>
        </w:r>
        <w:r w:rsidR="001F6623">
          <w:rPr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74DE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6632A4">
          <w:rPr>
            <w:noProof/>
            <w:webHidden/>
          </w:rPr>
          <w:t>2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A07A5A" w:rsidP="007577C7">
      <w:r>
        <w:t>Dans un cadre d’entrainement personnel (et d’une certaine manière, de révision du cours ICT-404),</w:t>
      </w:r>
      <w:r w:rsidR="00C32FE5">
        <w:t xml:space="preserve"> je réalise ce programme permettant de s’exercer et de s’améliorer à la dactylographie, sous une forme de Gravity (fortement inspiré du jeu Gravity sur quizlet.com, site permettant de créer des listes </w:t>
      </w:r>
      <w:r w:rsidR="00C241A0">
        <w:t xml:space="preserve">de mots en différentes langues par le moyen de </w:t>
      </w:r>
      <w:r w:rsidR="00C16970">
        <w:t>différents modes</w:t>
      </w:r>
      <w:r w:rsidR="00C241A0">
        <w:t xml:space="preserve"> d’apprentissage.</w:t>
      </w:r>
      <w:r w:rsidR="00C32FE5">
        <w:t>)</w:t>
      </w:r>
      <w:r w:rsidR="00DE712F">
        <w:t xml:space="preserve"> 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6E2C58" w:rsidP="002B619A">
      <w:r w:rsidRPr="00432F3D">
        <w:t xml:space="preserve">Responsable de projet : </w:t>
      </w:r>
      <w:r w:rsidR="0076590B">
        <w:t>Roland Samuel, samuel.roland@cpnv.ch</w:t>
      </w:r>
      <w:r w:rsidR="00C85B1A">
        <w:t xml:space="preserve"> </w:t>
      </w:r>
    </w:p>
    <w:p w:rsidR="007C53D3" w:rsidRDefault="007C53D3" w:rsidP="002B619A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6313"/>
      </w:tblGrid>
      <w:tr w:rsidR="002D1576" w:rsidRPr="005F2769" w:rsidTr="002D1576">
        <w:tc>
          <w:tcPr>
            <w:tcW w:w="3038" w:type="dxa"/>
          </w:tcPr>
          <w:p w:rsidR="002D1576" w:rsidRPr="00647782" w:rsidRDefault="002D1576" w:rsidP="002B619A"/>
        </w:tc>
        <w:tc>
          <w:tcPr>
            <w:tcW w:w="6313" w:type="dxa"/>
          </w:tcPr>
          <w:p w:rsidR="002D1576" w:rsidRPr="00647782" w:rsidRDefault="002D1576" w:rsidP="002B619A">
            <w:r>
              <w:t>Responsable de projet :</w:t>
            </w:r>
          </w:p>
        </w:tc>
      </w:tr>
      <w:tr w:rsidR="002D1576" w:rsidRPr="005F2769" w:rsidTr="002D1576">
        <w:tc>
          <w:tcPr>
            <w:tcW w:w="3038" w:type="dxa"/>
          </w:tcPr>
          <w:p w:rsidR="002D1576" w:rsidRPr="00647782" w:rsidRDefault="002D1576" w:rsidP="002B619A">
            <w:r w:rsidRPr="00647782">
              <w:t xml:space="preserve">Partie </w:t>
            </w:r>
            <w:r>
              <w:t>Documentation</w:t>
            </w:r>
          </w:p>
        </w:tc>
        <w:tc>
          <w:tcPr>
            <w:tcW w:w="6313" w:type="dxa"/>
          </w:tcPr>
          <w:p w:rsidR="002D1576" w:rsidRPr="00647782" w:rsidRDefault="002D1576" w:rsidP="002B619A">
            <w:r w:rsidRPr="00647782">
              <w:t>X</w:t>
            </w:r>
          </w:p>
        </w:tc>
      </w:tr>
      <w:tr w:rsidR="002D1576" w:rsidRPr="005F2769" w:rsidTr="002D1576">
        <w:tc>
          <w:tcPr>
            <w:tcW w:w="3038" w:type="dxa"/>
          </w:tcPr>
          <w:p w:rsidR="002D1576" w:rsidRPr="00647782" w:rsidRDefault="002D1576" w:rsidP="002B619A">
            <w:r w:rsidRPr="00647782">
              <w:t>Partie</w:t>
            </w:r>
            <w:r>
              <w:t xml:space="preserve"> Implémentation</w:t>
            </w:r>
          </w:p>
        </w:tc>
        <w:tc>
          <w:tcPr>
            <w:tcW w:w="6313" w:type="dxa"/>
          </w:tcPr>
          <w:p w:rsidR="002D1576" w:rsidRPr="00647782" w:rsidRDefault="002B619A" w:rsidP="002B619A">
            <w:r>
              <w:t>X</w:t>
            </w:r>
          </w:p>
        </w:tc>
      </w:tr>
    </w:tbl>
    <w:p w:rsidR="007C53D3" w:rsidRDefault="007C53D3" w:rsidP="002B619A"/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E1AAC" w:rsidRDefault="004E1AAC" w:rsidP="00CF39A8">
      <w:pPr>
        <w:pStyle w:val="Help"/>
      </w:pPr>
    </w:p>
    <w:p w:rsidR="004E1AAC" w:rsidRDefault="004E1AAC" w:rsidP="00CF39A8">
      <w:pPr>
        <w:pStyle w:val="Help"/>
      </w:pPr>
    </w:p>
    <w:p w:rsidR="004E1AAC" w:rsidRDefault="004E1AAC" w:rsidP="00CF39A8">
      <w:pPr>
        <w:pStyle w:val="Help"/>
      </w:pPr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AE0ED2" w:rsidRDefault="000641D1" w:rsidP="00B37E9F">
      <w:bookmarkStart w:id="6" w:name="_Toc2333853"/>
      <w:r w:rsidRPr="000641D1">
        <w:t xml:space="preserve">Il y aura des mots </w:t>
      </w:r>
      <w:r w:rsidR="00114C8F">
        <w:t xml:space="preserve">(max 5) </w:t>
      </w:r>
      <w:r w:rsidRPr="000641D1">
        <w:t>qui apparaitront sur le haut de l’Espace Interstellaire et descendront</w:t>
      </w:r>
      <w:r w:rsidR="00333854">
        <w:t xml:space="preserve"> jusqu’en bas de l’espace. </w:t>
      </w:r>
      <w:r w:rsidRPr="000641D1">
        <w:t xml:space="preserve">Il faut les avoir </w:t>
      </w:r>
      <w:r w:rsidR="0007771A" w:rsidRPr="000641D1">
        <w:t>écrits</w:t>
      </w:r>
      <w:r w:rsidRPr="000641D1">
        <w:t xml:space="preserve"> avant qu’il arrive en bas.</w:t>
      </w:r>
    </w:p>
    <w:p w:rsidR="008140E7" w:rsidRPr="00AE0ED2" w:rsidRDefault="008140E7" w:rsidP="001231AD">
      <w:r>
        <w:t>Un</w:t>
      </w:r>
      <w:r w:rsidR="004E1AAC">
        <w:t>e fois écrit, le</w:t>
      </w:r>
      <w:r>
        <w:t xml:space="preserve"> mot se valide tout seul. Dès qu’on l’a tapé juste, le bloc disparait et le champ de texte se vide.</w:t>
      </w:r>
      <w:r w:rsidR="004E1AAC">
        <w:t xml:space="preserve"> </w:t>
      </w:r>
      <w:r w:rsidR="005B3A33">
        <w:t xml:space="preserve">Si on ne parvient pas à </w:t>
      </w:r>
      <w:r w:rsidR="009E1684">
        <w:t>les taper à temps</w:t>
      </w:r>
      <w:r w:rsidR="001231AD">
        <w:t xml:space="preserve">, </w:t>
      </w:r>
      <w:r w:rsidR="001231AD" w:rsidRPr="001231AD">
        <w:rPr>
          <w:highlight w:val="yellow"/>
        </w:rPr>
        <w:t>stop la</w:t>
      </w:r>
      <w:bookmarkStart w:id="7" w:name="_GoBack"/>
      <w:bookmarkEnd w:id="7"/>
    </w:p>
    <w:p w:rsidR="00CF39A8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Use cases et scénarios</w:t>
      </w:r>
      <w:bookmarkEnd w:id="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8" w:name="_Toc2333854"/>
      <w:bookmarkStart w:id="9" w:name="_Toc71691012"/>
      <w:r w:rsidRPr="004C1895">
        <w:rPr>
          <w:lang w:val="en"/>
        </w:rPr>
        <w:lastRenderedPageBreak/>
        <w:t>(Use case 1)</w:t>
      </w:r>
      <w:bookmarkEnd w:id="8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0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0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1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2" w:name="_Toc2333857"/>
      <w:r>
        <w:rPr>
          <w:i w:val="0"/>
          <w:iCs/>
        </w:rPr>
        <w:t>Modèle Conceptuel de Données</w:t>
      </w:r>
      <w:bookmarkEnd w:id="12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3" w:name="_Toc2333858"/>
      <w:r w:rsidRPr="00791020">
        <w:rPr>
          <w:i w:val="0"/>
          <w:iCs/>
        </w:rPr>
        <w:t>Stratégie de test</w:t>
      </w:r>
      <w:bookmarkEnd w:id="9"/>
      <w:bookmarkEnd w:id="13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4C0E08" w:rsidRDefault="004C0E08" w:rsidP="004C0E08">
      <w:pPr>
        <w:pStyle w:val="Titre1"/>
        <w:numPr>
          <w:ilvl w:val="0"/>
          <w:numId w:val="0"/>
        </w:numPr>
        <w:ind w:left="432"/>
      </w:pPr>
      <w:bookmarkStart w:id="14" w:name="_Toc2333860"/>
    </w:p>
    <w:p w:rsidR="00AA0785" w:rsidRPr="0049659A" w:rsidRDefault="00F028FF" w:rsidP="004C0E08">
      <w:pPr>
        <w:pStyle w:val="Titre1"/>
        <w:tabs>
          <w:tab w:val="num" w:pos="360"/>
        </w:tabs>
      </w:pPr>
      <w:r>
        <w:t>Implémentation</w:t>
      </w:r>
      <w:bookmarkEnd w:id="14"/>
    </w:p>
    <w:p w:rsidR="0024287C" w:rsidRDefault="0024287C" w:rsidP="00E42F56">
      <w:pPr>
        <w:pStyle w:val="Titre2"/>
        <w:rPr>
          <w:i w:val="0"/>
          <w:iCs/>
        </w:rPr>
      </w:pPr>
      <w:bookmarkStart w:id="15" w:name="_Toc2333861"/>
      <w:bookmarkStart w:id="16" w:name="_Toc25553317"/>
      <w:bookmarkStart w:id="17" w:name="_Toc71691022"/>
      <w:bookmarkStart w:id="18" w:name="_Ref254352701"/>
      <w:r>
        <w:rPr>
          <w:i w:val="0"/>
          <w:iCs/>
        </w:rPr>
        <w:t>Vue d’ensemble</w:t>
      </w:r>
      <w:bookmarkEnd w:id="1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9" w:name="_Toc2333862"/>
      <w:r>
        <w:rPr>
          <w:i w:val="0"/>
          <w:iCs/>
        </w:rPr>
        <w:t>Choix techniques</w:t>
      </w:r>
      <w:bookmarkEnd w:id="19"/>
    </w:p>
    <w:p w:rsidR="005E0870" w:rsidRDefault="004C0E08" w:rsidP="005E0870">
      <w:r>
        <w:t>On réalise le programme en C# avec la librairie .NET 4.6.1, dans l’IDE Visual Studio.</w:t>
      </w:r>
      <w:r w:rsidR="005E0870">
        <w:t xml:space="preserve"> Le programme est donc prévu pour </w:t>
      </w:r>
      <w:r w:rsidR="00CD0A0E">
        <w:t>Windows</w:t>
      </w:r>
      <w:r w:rsidR="005E0870">
        <w:t xml:space="preserve"> 10</w:t>
      </w:r>
      <w:r w:rsidR="00CD0A0E">
        <w:t>. Les images de galaxie proviennent d’internet.</w:t>
      </w:r>
    </w:p>
    <w:p w:rsidR="005E0870" w:rsidRDefault="005E0870" w:rsidP="00797537">
      <w:pPr>
        <w:pStyle w:val="Help"/>
      </w:pPr>
    </w:p>
    <w:p w:rsidR="00797537" w:rsidRPr="00797537" w:rsidRDefault="004C0E08" w:rsidP="00797537">
      <w:pPr>
        <w:pStyle w:val="Help"/>
      </w:pPr>
      <w:r>
        <w:t xml:space="preserve"> </w:t>
      </w:r>
      <w:r w:rsidR="00797537"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0" w:name="_Toc2333863"/>
      <w:r>
        <w:rPr>
          <w:i w:val="0"/>
          <w:iCs/>
        </w:rPr>
        <w:lastRenderedPageBreak/>
        <w:t>Modèle Logique de données</w:t>
      </w:r>
      <w:bookmarkEnd w:id="2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2333864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2" w:name="_Toc2333865"/>
      <w:r>
        <w:t>Point 1</w:t>
      </w:r>
      <w:bookmarkEnd w:id="22"/>
    </w:p>
    <w:p w:rsidR="009319BC" w:rsidRDefault="009319BC" w:rsidP="009319BC">
      <w:pPr>
        <w:pStyle w:val="Titre3"/>
      </w:pPr>
      <w:bookmarkStart w:id="23" w:name="_Toc2333866"/>
      <w:r>
        <w:t>Point 2</w:t>
      </w:r>
      <w:bookmarkEnd w:id="23"/>
    </w:p>
    <w:p w:rsidR="009319BC" w:rsidRPr="009319BC" w:rsidRDefault="009319BC" w:rsidP="009319BC">
      <w:pPr>
        <w:pStyle w:val="Titre3"/>
      </w:pPr>
      <w:bookmarkStart w:id="24" w:name="_Toc2333867"/>
      <w:r>
        <w:t>Point …</w:t>
      </w:r>
      <w:bookmarkEnd w:id="24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5" w:name="_Toc2333868"/>
      <w:r>
        <w:rPr>
          <w:i w:val="0"/>
          <w:iCs/>
        </w:rPr>
        <w:t>Livraisons</w:t>
      </w:r>
      <w:bookmarkEnd w:id="25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6" w:name="_Toc2333869"/>
      <w:bookmarkStart w:id="27" w:name="_Toc25553321"/>
      <w:bookmarkStart w:id="28" w:name="_Toc71691025"/>
      <w:r>
        <w:t>Tests</w:t>
      </w:r>
      <w:bookmarkEnd w:id="26"/>
    </w:p>
    <w:p w:rsidR="00CF39A8" w:rsidRDefault="004D2F9B" w:rsidP="0049659A">
      <w:pPr>
        <w:pStyle w:val="Titre2"/>
        <w:rPr>
          <w:i w:val="0"/>
          <w:iCs/>
        </w:rPr>
      </w:pPr>
      <w:bookmarkStart w:id="2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7"/>
      <w:r w:rsidR="0049659A" w:rsidRPr="00791020">
        <w:rPr>
          <w:i w:val="0"/>
          <w:iCs/>
        </w:rPr>
        <w:t>s effectués</w:t>
      </w:r>
      <w:bookmarkEnd w:id="28"/>
      <w:bookmarkEnd w:id="29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0" w:name="_Toc25553322"/>
      <w:bookmarkStart w:id="31" w:name="_Toc71691026"/>
      <w:bookmarkStart w:id="32" w:name="_Toc2333871"/>
      <w:r w:rsidRPr="00791020">
        <w:rPr>
          <w:i w:val="0"/>
          <w:iCs/>
        </w:rPr>
        <w:t xml:space="preserve">Erreurs </w:t>
      </w:r>
      <w:bookmarkEnd w:id="30"/>
      <w:r w:rsidRPr="00791020">
        <w:rPr>
          <w:i w:val="0"/>
          <w:iCs/>
        </w:rPr>
        <w:t>restantes</w:t>
      </w:r>
      <w:bookmarkEnd w:id="31"/>
      <w:bookmarkEnd w:id="3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25553328"/>
      <w:bookmarkStart w:id="35" w:name="_Toc71703263"/>
      <w:bookmarkStart w:id="36" w:name="_Toc2333872"/>
      <w:r w:rsidRPr="0049659A">
        <w:t>C</w:t>
      </w:r>
      <w:bookmarkEnd w:id="34"/>
      <w:bookmarkEnd w:id="35"/>
      <w:r w:rsidR="00684B3D">
        <w:t>onclusions</w:t>
      </w:r>
      <w:bookmarkEnd w:id="3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7" w:name="_Toc71703264"/>
      <w:bookmarkStart w:id="38" w:name="_Toc2333873"/>
      <w:r w:rsidRPr="0049659A">
        <w:t>A</w:t>
      </w:r>
      <w:bookmarkEnd w:id="37"/>
      <w:r w:rsidR="00684B3D">
        <w:t>nnexes</w:t>
      </w:r>
      <w:bookmarkEnd w:id="38"/>
    </w:p>
    <w:p w:rsidR="00CF39A8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2333874"/>
      <w:r w:rsidRPr="00791020">
        <w:rPr>
          <w:i w:val="0"/>
          <w:iCs/>
        </w:rPr>
        <w:t>Sources – Bibliographie</w:t>
      </w:r>
      <w:bookmarkEnd w:id="39"/>
      <w:bookmarkEnd w:id="4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2333875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DE0" w:rsidRDefault="00374DE0">
      <w:r>
        <w:separator/>
      </w:r>
    </w:p>
  </w:endnote>
  <w:endnote w:type="continuationSeparator" w:id="0">
    <w:p w:rsidR="00374DE0" w:rsidRDefault="0037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fldSimple w:instr=" SAVEDATE  \* MERGEFORMAT ">
      <w:r w:rsidR="006632A4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DE0" w:rsidRDefault="00374DE0">
      <w:r>
        <w:separator/>
      </w:r>
    </w:p>
  </w:footnote>
  <w:footnote w:type="continuationSeparator" w:id="0">
    <w:p w:rsidR="00374DE0" w:rsidRDefault="0037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Pr="004065F8" w:rsidRDefault="002C6F74" w:rsidP="00DB2183">
    <w:pPr>
      <w:pStyle w:val="En-tte"/>
      <w:pBdr>
        <w:bottom w:val="single" w:sz="4" w:space="1" w:color="auto"/>
      </w:pBdr>
      <w:jc w:val="center"/>
      <w:rPr>
        <w:rFonts w:ascii="Adobe Gothic Std B" w:eastAsia="Adobe Gothic Std B" w:hAnsi="Adobe Gothic Std B"/>
        <w:sz w:val="36"/>
        <w:szCs w:val="36"/>
      </w:rPr>
    </w:pPr>
    <w:r w:rsidRPr="004065F8">
      <w:rPr>
        <w:rFonts w:ascii="Adobe Gothic Std B" w:eastAsia="Adobe Gothic Std B" w:hAnsi="Adobe Gothic Std B"/>
        <w:noProof/>
        <w:sz w:val="36"/>
        <w:szCs w:val="36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5F8" w:rsidRPr="004065F8">
      <w:rPr>
        <w:rFonts w:ascii="Adobe Gothic Std B" w:eastAsia="Adobe Gothic Std B" w:hAnsi="Adobe Gothic Std B"/>
        <w:noProof/>
        <w:sz w:val="36"/>
        <w:szCs w:val="36"/>
      </w:rPr>
      <w:t>Gravity Dactylo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A4"/>
    <w:rsid w:val="00046B84"/>
    <w:rsid w:val="0005613A"/>
    <w:rsid w:val="000641D1"/>
    <w:rsid w:val="0007771A"/>
    <w:rsid w:val="000C7908"/>
    <w:rsid w:val="00106180"/>
    <w:rsid w:val="00114C8F"/>
    <w:rsid w:val="001231AD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B619A"/>
    <w:rsid w:val="002C4C01"/>
    <w:rsid w:val="002C6F74"/>
    <w:rsid w:val="002D1576"/>
    <w:rsid w:val="002E5622"/>
    <w:rsid w:val="002F39FF"/>
    <w:rsid w:val="00300590"/>
    <w:rsid w:val="003328AE"/>
    <w:rsid w:val="00333854"/>
    <w:rsid w:val="00337744"/>
    <w:rsid w:val="00360243"/>
    <w:rsid w:val="00371ECE"/>
    <w:rsid w:val="00373E0A"/>
    <w:rsid w:val="00374DE0"/>
    <w:rsid w:val="00387E54"/>
    <w:rsid w:val="00394531"/>
    <w:rsid w:val="003D4A61"/>
    <w:rsid w:val="003F2179"/>
    <w:rsid w:val="0040128D"/>
    <w:rsid w:val="004065F8"/>
    <w:rsid w:val="00432F3D"/>
    <w:rsid w:val="004502D9"/>
    <w:rsid w:val="0049659A"/>
    <w:rsid w:val="004C0E08"/>
    <w:rsid w:val="004C1895"/>
    <w:rsid w:val="004C38FB"/>
    <w:rsid w:val="004D2F9B"/>
    <w:rsid w:val="004E1AAC"/>
    <w:rsid w:val="004F521F"/>
    <w:rsid w:val="005143EF"/>
    <w:rsid w:val="0056252C"/>
    <w:rsid w:val="00570E8F"/>
    <w:rsid w:val="00577704"/>
    <w:rsid w:val="00591119"/>
    <w:rsid w:val="005B3A33"/>
    <w:rsid w:val="005B43CB"/>
    <w:rsid w:val="005E0870"/>
    <w:rsid w:val="005E1198"/>
    <w:rsid w:val="005E1E76"/>
    <w:rsid w:val="005F2769"/>
    <w:rsid w:val="005F424E"/>
    <w:rsid w:val="006226C6"/>
    <w:rsid w:val="00641AD2"/>
    <w:rsid w:val="0064715E"/>
    <w:rsid w:val="00647782"/>
    <w:rsid w:val="006632A4"/>
    <w:rsid w:val="006679E6"/>
    <w:rsid w:val="00682F47"/>
    <w:rsid w:val="00684B3D"/>
    <w:rsid w:val="006E2C58"/>
    <w:rsid w:val="006F2F14"/>
    <w:rsid w:val="00716E7F"/>
    <w:rsid w:val="00726EB7"/>
    <w:rsid w:val="0075205B"/>
    <w:rsid w:val="007577C7"/>
    <w:rsid w:val="0076568A"/>
    <w:rsid w:val="0076590B"/>
    <w:rsid w:val="007676A0"/>
    <w:rsid w:val="00782186"/>
    <w:rsid w:val="00791020"/>
    <w:rsid w:val="00797537"/>
    <w:rsid w:val="007A2CC8"/>
    <w:rsid w:val="007C53D3"/>
    <w:rsid w:val="00810BC9"/>
    <w:rsid w:val="00811908"/>
    <w:rsid w:val="008140E7"/>
    <w:rsid w:val="0083170D"/>
    <w:rsid w:val="00850478"/>
    <w:rsid w:val="008658D9"/>
    <w:rsid w:val="00895B96"/>
    <w:rsid w:val="008B1EAB"/>
    <w:rsid w:val="008D7200"/>
    <w:rsid w:val="009319BC"/>
    <w:rsid w:val="00992256"/>
    <w:rsid w:val="009E1684"/>
    <w:rsid w:val="009F64CF"/>
    <w:rsid w:val="00A07A5A"/>
    <w:rsid w:val="00A14804"/>
    <w:rsid w:val="00A3062E"/>
    <w:rsid w:val="00A70F6A"/>
    <w:rsid w:val="00AA0785"/>
    <w:rsid w:val="00AE0ED2"/>
    <w:rsid w:val="00AE470C"/>
    <w:rsid w:val="00B263B7"/>
    <w:rsid w:val="00B31079"/>
    <w:rsid w:val="00B37E9F"/>
    <w:rsid w:val="00B41212"/>
    <w:rsid w:val="00B557E4"/>
    <w:rsid w:val="00B673BB"/>
    <w:rsid w:val="00B9358C"/>
    <w:rsid w:val="00BA0FF8"/>
    <w:rsid w:val="00C16970"/>
    <w:rsid w:val="00C241A0"/>
    <w:rsid w:val="00C315ED"/>
    <w:rsid w:val="00C32FE5"/>
    <w:rsid w:val="00C505B1"/>
    <w:rsid w:val="00C85B1A"/>
    <w:rsid w:val="00C930E9"/>
    <w:rsid w:val="00CB3227"/>
    <w:rsid w:val="00CD0A0E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DE712F"/>
    <w:rsid w:val="00E109AA"/>
    <w:rsid w:val="00E30CDF"/>
    <w:rsid w:val="00E42F56"/>
    <w:rsid w:val="00E63311"/>
    <w:rsid w:val="00ED3A54"/>
    <w:rsid w:val="00ED50C4"/>
    <w:rsid w:val="00ED5656"/>
    <w:rsid w:val="00F028FF"/>
    <w:rsid w:val="00F4663F"/>
    <w:rsid w:val="00F53ED8"/>
    <w:rsid w:val="00F94F10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244043"/>
  <w14:defaultImageDpi w14:val="300"/>
  <w15:chartTrackingRefBased/>
  <w15:docId w15:val="{09B0FD2E-61B2-4923-827E-05315979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5F4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uel.roland@cpnv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muel.roland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Samuel_01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8739D-6E28-4F02-8AFA-01A29E52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52</TotalTime>
  <Pages>6</Pages>
  <Words>1247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8095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</dc:creator>
  <cp:keywords/>
  <cp:lastModifiedBy>Samuel Roland</cp:lastModifiedBy>
  <cp:revision>34</cp:revision>
  <cp:lastPrinted>2004-09-01T12:58:00Z</cp:lastPrinted>
  <dcterms:created xsi:type="dcterms:W3CDTF">2019-06-10T09:44:00Z</dcterms:created>
  <dcterms:modified xsi:type="dcterms:W3CDTF">2019-06-10T10:36:00Z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